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77E" w:rsidRDefault="00CD685A">
      <w:pPr>
        <w:ind w:right="-1135"/>
      </w:pPr>
      <w:bookmarkStart w:id="0" w:name="_GoBack"/>
      <w:bookmarkEnd w:id="0"/>
      <w:r>
        <w:rPr>
          <w:sz w:val="44"/>
          <w:szCs w:val="44"/>
        </w:rPr>
        <w:t xml:space="preserve">                                                     </w:t>
      </w:r>
      <w:r>
        <w:rPr>
          <w:sz w:val="52"/>
          <w:szCs w:val="52"/>
        </w:rPr>
        <w:t>CURRICULUM VITAE</w:t>
      </w:r>
    </w:p>
    <w:p w:rsidR="0013777E" w:rsidRDefault="00CD685A">
      <w:pPr>
        <w:ind w:right="-1135"/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294637</wp:posOffset>
                </wp:positionV>
                <wp:extent cx="7533641" cy="45089"/>
                <wp:effectExtent l="0" t="0" r="10159" b="12061"/>
                <wp:wrapNone/>
                <wp:docPr id="1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641" cy="45089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F91D05F" id="Retângulo 2" o:spid="_x0000_s1026" style="position:absolute;margin-left:-76.5pt;margin-top:23.2pt;width:593.2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" fillcolor="black" strokeweight=".35281mm">
                <v:textbox inset="0,0,0,0"/>
              </v:rect>
            </w:pict>
          </mc:Fallback>
        </mc:AlternateContent>
      </w:r>
    </w:p>
    <w:p w:rsidR="0013777E" w:rsidRDefault="0013777E">
      <w:pPr>
        <w:ind w:right="-1135" w:hanging="851"/>
        <w:rPr>
          <w:b/>
          <w:bCs/>
          <w:sz w:val="36"/>
          <w:szCs w:val="36"/>
        </w:rPr>
      </w:pPr>
    </w:p>
    <w:p w:rsidR="0013777E" w:rsidRDefault="00CD685A">
      <w:pPr>
        <w:ind w:right="-1135" w:hanging="851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DADOS PESSOAIS</w:t>
      </w:r>
    </w:p>
    <w:p w:rsidR="0013777E" w:rsidRDefault="00CD685A">
      <w:pPr>
        <w:ind w:right="-1135" w:hanging="851"/>
        <w:rPr>
          <w:sz w:val="28"/>
          <w:szCs w:val="28"/>
        </w:rPr>
      </w:pPr>
      <w:r>
        <w:rPr>
          <w:sz w:val="28"/>
          <w:szCs w:val="28"/>
        </w:rPr>
        <w:t>Nome: Mário Carlos Chita</w:t>
      </w:r>
    </w:p>
    <w:p w:rsidR="0013777E" w:rsidRDefault="00CD685A">
      <w:pPr>
        <w:ind w:right="-1135" w:hanging="851"/>
        <w:rPr>
          <w:sz w:val="28"/>
          <w:szCs w:val="28"/>
        </w:rPr>
      </w:pPr>
      <w:r>
        <w:rPr>
          <w:sz w:val="28"/>
          <w:szCs w:val="28"/>
        </w:rPr>
        <w:t>Data de Nascimento :01/02/1996</w:t>
      </w:r>
    </w:p>
    <w:p w:rsidR="0013777E" w:rsidRDefault="00CD685A">
      <w:pPr>
        <w:ind w:right="-1135" w:hanging="851"/>
        <w:rPr>
          <w:sz w:val="28"/>
          <w:szCs w:val="28"/>
        </w:rPr>
      </w:pPr>
      <w:r>
        <w:rPr>
          <w:sz w:val="28"/>
          <w:szCs w:val="28"/>
        </w:rPr>
        <w:t>Estado Civil :Solteiro</w:t>
      </w:r>
    </w:p>
    <w:p w:rsidR="0013777E" w:rsidRDefault="00CD685A">
      <w:pPr>
        <w:ind w:right="-1135" w:hanging="851"/>
        <w:rPr>
          <w:sz w:val="28"/>
          <w:szCs w:val="28"/>
        </w:rPr>
      </w:pPr>
      <w:r>
        <w:rPr>
          <w:sz w:val="28"/>
          <w:szCs w:val="28"/>
        </w:rPr>
        <w:t>Residência Civil :CASA No 15 ZONA 16/RANGEL</w:t>
      </w:r>
    </w:p>
    <w:p w:rsidR="0013777E" w:rsidRDefault="00CD685A">
      <w:pPr>
        <w:ind w:right="-1135" w:hanging="851"/>
        <w:rPr>
          <w:sz w:val="28"/>
          <w:szCs w:val="28"/>
        </w:rPr>
      </w:pPr>
      <w:r>
        <w:rPr>
          <w:sz w:val="28"/>
          <w:szCs w:val="28"/>
        </w:rPr>
        <w:t xml:space="preserve">BI </w:t>
      </w:r>
      <w:r>
        <w:rPr>
          <w:sz w:val="28"/>
          <w:szCs w:val="28"/>
        </w:rPr>
        <w:t>Nº:005227532LA048</w:t>
      </w:r>
    </w:p>
    <w:p w:rsidR="0013777E" w:rsidRDefault="00CD685A">
      <w:pPr>
        <w:ind w:right="-1135" w:hanging="851"/>
        <w:rPr>
          <w:sz w:val="28"/>
          <w:szCs w:val="28"/>
        </w:rPr>
      </w:pPr>
      <w:r>
        <w:rPr>
          <w:sz w:val="28"/>
          <w:szCs w:val="28"/>
        </w:rPr>
        <w:t>Telefone:921717216 / 995321277</w:t>
      </w:r>
    </w:p>
    <w:p w:rsidR="0013777E" w:rsidRDefault="00CD685A">
      <w:pPr>
        <w:ind w:right="-1135" w:hanging="851"/>
      </w:pPr>
      <w:r>
        <w:rPr>
          <w:sz w:val="28"/>
          <w:szCs w:val="28"/>
        </w:rPr>
        <w:t xml:space="preserve">Email: Mariochita2015@outlook.com / </w:t>
      </w:r>
      <w:hyperlink r:id="rId7" w:history="1">
        <w:r>
          <w:rPr>
            <w:rStyle w:val="Hyperlink"/>
            <w:sz w:val="28"/>
            <w:szCs w:val="28"/>
          </w:rPr>
          <w:t>Mariochita1996@gmail.com</w:t>
        </w:r>
      </w:hyperlink>
    </w:p>
    <w:p w:rsidR="0013777E" w:rsidRDefault="0013777E">
      <w:pPr>
        <w:ind w:right="-1135" w:hanging="851"/>
        <w:rPr>
          <w:b/>
          <w:bCs/>
          <w:sz w:val="28"/>
          <w:szCs w:val="28"/>
        </w:rPr>
      </w:pPr>
    </w:p>
    <w:p w:rsidR="0013777E" w:rsidRDefault="00CD685A">
      <w:pPr>
        <w:ind w:right="-1135" w:hanging="851"/>
      </w:pPr>
      <w:r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  <w:lang w:val="en-US"/>
        </w:rPr>
        <w:t>HABILITAÇÕES ACADÉMICA</w:t>
      </w:r>
    </w:p>
    <w:p w:rsidR="0013777E" w:rsidRDefault="00CD685A">
      <w:pPr>
        <w:pStyle w:val="PargrafodaLista"/>
        <w:numPr>
          <w:ilvl w:val="0"/>
          <w:numId w:val="1"/>
        </w:numPr>
        <w:ind w:right="-1135"/>
        <w:rPr>
          <w:sz w:val="28"/>
          <w:szCs w:val="28"/>
        </w:rPr>
      </w:pPr>
      <w:r>
        <w:rPr>
          <w:sz w:val="28"/>
          <w:szCs w:val="28"/>
        </w:rPr>
        <w:t xml:space="preserve">2020-Frequentando o 5º ano de licenciatura em </w:t>
      </w:r>
      <w:r>
        <w:rPr>
          <w:sz w:val="28"/>
          <w:szCs w:val="28"/>
        </w:rPr>
        <w:t>Engenhária Informática no Instituto Superior tecnológico de Informação e Comunicação (ISUTIC).</w:t>
      </w:r>
    </w:p>
    <w:p w:rsidR="0013777E" w:rsidRDefault="00CD685A">
      <w:pPr>
        <w:ind w:right="-11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HABILITAÇÕES PROFISSIONAIS</w:t>
      </w:r>
    </w:p>
    <w:p w:rsidR="0013777E" w:rsidRDefault="00CD685A">
      <w:pPr>
        <w:ind w:right="-1135"/>
        <w:rPr>
          <w:sz w:val="28"/>
          <w:szCs w:val="28"/>
        </w:rPr>
      </w:pPr>
      <w:r>
        <w:rPr>
          <w:sz w:val="28"/>
          <w:szCs w:val="28"/>
        </w:rPr>
        <w:t>CURSO DE BANCO DE DADOS (SQL language).</w:t>
      </w:r>
    </w:p>
    <w:p w:rsidR="0013777E" w:rsidRDefault="00CD685A">
      <w:pPr>
        <w:ind w:right="-1135"/>
        <w:rPr>
          <w:sz w:val="28"/>
          <w:szCs w:val="28"/>
        </w:rPr>
      </w:pPr>
      <w:r>
        <w:rPr>
          <w:sz w:val="28"/>
          <w:szCs w:val="28"/>
        </w:rPr>
        <w:t>CURSO DE PHP (Conhecimento em PDO e CodeIgniter FrameWork).</w:t>
      </w:r>
    </w:p>
    <w:p w:rsidR="0013777E" w:rsidRDefault="00CD685A">
      <w:pPr>
        <w:ind w:right="-1135"/>
        <w:rPr>
          <w:sz w:val="28"/>
          <w:szCs w:val="28"/>
        </w:rPr>
      </w:pPr>
      <w:r>
        <w:rPr>
          <w:sz w:val="28"/>
          <w:szCs w:val="28"/>
        </w:rPr>
        <w:t>CURSO DE HTML5.</w:t>
      </w:r>
    </w:p>
    <w:p w:rsidR="0013777E" w:rsidRDefault="00CD685A">
      <w:pPr>
        <w:ind w:right="-1135"/>
        <w:rPr>
          <w:sz w:val="28"/>
          <w:szCs w:val="28"/>
        </w:rPr>
      </w:pPr>
      <w:r>
        <w:rPr>
          <w:sz w:val="28"/>
          <w:szCs w:val="28"/>
        </w:rPr>
        <w:t>CURSO DE CSS3.</w:t>
      </w:r>
    </w:p>
    <w:p w:rsidR="0013777E" w:rsidRDefault="00CD685A">
      <w:pPr>
        <w:ind w:right="-1135"/>
        <w:rPr>
          <w:sz w:val="28"/>
          <w:szCs w:val="28"/>
        </w:rPr>
      </w:pPr>
      <w:r>
        <w:rPr>
          <w:sz w:val="28"/>
          <w:szCs w:val="28"/>
        </w:rPr>
        <w:t>CURSO DE JAVASCRIPT.</w:t>
      </w:r>
    </w:p>
    <w:p w:rsidR="0013777E" w:rsidRDefault="00CD685A">
      <w:pPr>
        <w:ind w:right="-1135"/>
        <w:rPr>
          <w:sz w:val="28"/>
          <w:szCs w:val="28"/>
        </w:rPr>
      </w:pPr>
      <w:r>
        <w:rPr>
          <w:sz w:val="28"/>
          <w:szCs w:val="28"/>
        </w:rPr>
        <w:t>CURSO DE JAVA.</w:t>
      </w:r>
    </w:p>
    <w:p w:rsidR="0013777E" w:rsidRDefault="00CD685A">
      <w:pPr>
        <w:ind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 IT ESSINTIAL.</w:t>
      </w:r>
    </w:p>
    <w:p w:rsidR="0013777E" w:rsidRDefault="00CD685A">
      <w:pPr>
        <w:ind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 DE HCNA1(SWITCHING AND ROUTING).</w:t>
      </w:r>
    </w:p>
    <w:p w:rsidR="0013777E" w:rsidRDefault="00CD685A">
      <w:pPr>
        <w:ind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CURSO DE HCNA2(SWITCHING AND ROUTING).</w:t>
      </w:r>
    </w:p>
    <w:p w:rsidR="0013777E" w:rsidRDefault="00CD685A">
      <w:pPr>
        <w:ind w:right="-113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EXPERIÊNCIA DE TRABALHO</w:t>
      </w:r>
    </w:p>
    <w:p w:rsidR="0013777E" w:rsidRDefault="00CD685A">
      <w:pPr>
        <w:pStyle w:val="PargrafodaLista"/>
        <w:numPr>
          <w:ilvl w:val="0"/>
          <w:numId w:val="1"/>
        </w:numPr>
        <w:ind w:right="-1135"/>
        <w:rPr>
          <w:sz w:val="28"/>
          <w:szCs w:val="28"/>
        </w:rPr>
      </w:pPr>
      <w:r>
        <w:rPr>
          <w:sz w:val="28"/>
          <w:szCs w:val="28"/>
        </w:rPr>
        <w:lastRenderedPageBreak/>
        <w:t>De 2018 à 2019 trabalhei como formador de curso banco de Dados voltado a Linguagem SQL no cêntro C</w:t>
      </w:r>
      <w:r>
        <w:rPr>
          <w:sz w:val="28"/>
          <w:szCs w:val="28"/>
        </w:rPr>
        <w:t>eiftel.</w:t>
      </w:r>
    </w:p>
    <w:p w:rsidR="0013777E" w:rsidRDefault="00CD685A">
      <w:pPr>
        <w:pStyle w:val="PargrafodaLista"/>
        <w:numPr>
          <w:ilvl w:val="0"/>
          <w:numId w:val="1"/>
        </w:numPr>
        <w:ind w:right="-1135"/>
        <w:rPr>
          <w:sz w:val="28"/>
          <w:szCs w:val="28"/>
        </w:rPr>
      </w:pPr>
      <w:r>
        <w:rPr>
          <w:sz w:val="28"/>
          <w:szCs w:val="28"/>
        </w:rPr>
        <w:t>De 2019 à 2020 , nesse mesmo período o ano também trabalhei por</w:t>
      </w:r>
    </w:p>
    <w:p w:rsidR="0013777E" w:rsidRDefault="00CD685A">
      <w:pPr>
        <w:pStyle w:val="PargrafodaLista"/>
        <w:ind w:left="690" w:right="-1135"/>
        <w:rPr>
          <w:sz w:val="28"/>
          <w:szCs w:val="28"/>
        </w:rPr>
      </w:pPr>
      <w:r>
        <w:rPr>
          <w:sz w:val="28"/>
          <w:szCs w:val="28"/>
        </w:rPr>
        <w:t>conta própria como freelancer em desenvolvimentos de aplicações para</w:t>
      </w:r>
    </w:p>
    <w:p w:rsidR="0013777E" w:rsidRDefault="00CD685A">
      <w:pPr>
        <w:pStyle w:val="PargrafodaLista"/>
        <w:ind w:left="690"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web, desktop , mobile(Flutter).</w:t>
      </w:r>
    </w:p>
    <w:p w:rsidR="0013777E" w:rsidRDefault="00CD685A">
      <w:pPr>
        <w:ind w:right="-1135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IDIOMA</w:t>
      </w:r>
    </w:p>
    <w:p w:rsidR="0013777E" w:rsidRDefault="00CD685A">
      <w:pPr>
        <w:pStyle w:val="PargrafodaLista"/>
        <w:numPr>
          <w:ilvl w:val="0"/>
          <w:numId w:val="2"/>
        </w:numPr>
        <w:ind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Português : falado e escrito.</w:t>
      </w:r>
    </w:p>
    <w:p w:rsidR="0013777E" w:rsidRDefault="00CD685A">
      <w:pPr>
        <w:pStyle w:val="PargrafodaLista"/>
        <w:numPr>
          <w:ilvl w:val="0"/>
          <w:numId w:val="2"/>
        </w:numPr>
        <w:ind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Inglês: falado e escrito.</w:t>
      </w:r>
    </w:p>
    <w:p w:rsidR="0013777E" w:rsidRDefault="00CD685A">
      <w:pPr>
        <w:pStyle w:val="PargrafodaLista"/>
        <w:numPr>
          <w:ilvl w:val="0"/>
          <w:numId w:val="2"/>
        </w:numPr>
        <w:ind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Japonês: Noções bási</w:t>
      </w:r>
      <w:r>
        <w:rPr>
          <w:sz w:val="28"/>
          <w:szCs w:val="28"/>
          <w:lang w:val="en-US"/>
        </w:rPr>
        <w:t>cas.</w:t>
      </w:r>
    </w:p>
    <w:p w:rsidR="0013777E" w:rsidRDefault="00CD685A">
      <w:pPr>
        <w:pStyle w:val="PargrafodaLista"/>
        <w:numPr>
          <w:ilvl w:val="0"/>
          <w:numId w:val="2"/>
        </w:numPr>
        <w:ind w:right="-113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Francês: Noções básicas.</w:t>
      </w:r>
    </w:p>
    <w:p w:rsidR="0013777E" w:rsidRDefault="00CD685A">
      <w:pPr>
        <w:ind w:right="-11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APTIDÕES</w:t>
      </w:r>
    </w:p>
    <w:p w:rsidR="0013777E" w:rsidRDefault="00CD685A">
      <w:pPr>
        <w:pStyle w:val="PargrafodaLista"/>
        <w:numPr>
          <w:ilvl w:val="0"/>
          <w:numId w:val="3"/>
        </w:numPr>
        <w:ind w:right="-1135"/>
        <w:rPr>
          <w:sz w:val="28"/>
          <w:szCs w:val="28"/>
        </w:rPr>
      </w:pPr>
      <w:r>
        <w:rPr>
          <w:sz w:val="28"/>
          <w:szCs w:val="28"/>
        </w:rPr>
        <w:t>Tenho  conhecimento no uso de Framework de css para tecnologias front voltado para web tais como:BOOTSTRAP ,UIKIT , Materialize ,CSS3 (GRID-Template).</w:t>
      </w:r>
    </w:p>
    <w:p w:rsidR="0013777E" w:rsidRDefault="00CD685A">
      <w:pPr>
        <w:pStyle w:val="PargrafodaLista"/>
        <w:numPr>
          <w:ilvl w:val="0"/>
          <w:numId w:val="3"/>
        </w:numPr>
        <w:ind w:right="-1135"/>
        <w:rPr>
          <w:sz w:val="28"/>
          <w:szCs w:val="28"/>
        </w:rPr>
      </w:pPr>
      <w:r>
        <w:rPr>
          <w:sz w:val="28"/>
          <w:szCs w:val="28"/>
        </w:rPr>
        <w:t>Também trabalho como Vue js , Firebase ,mongoDb. Desenvoldo APIS n</w:t>
      </w:r>
      <w:r>
        <w:rPr>
          <w:sz w:val="28"/>
          <w:szCs w:val="28"/>
        </w:rPr>
        <w:t>a comunicação de Dados para as minhas Aplicações mobile e Web.</w:t>
      </w:r>
    </w:p>
    <w:p w:rsidR="0013777E" w:rsidRDefault="00CD685A">
      <w:pPr>
        <w:pStyle w:val="PargrafodaLista"/>
        <w:numPr>
          <w:ilvl w:val="0"/>
          <w:numId w:val="3"/>
        </w:numPr>
        <w:ind w:right="-1135"/>
      </w:pPr>
      <w:r>
        <w:rPr>
          <w:sz w:val="28"/>
          <w:szCs w:val="28"/>
        </w:rPr>
        <w:t xml:space="preserve">Participei em concurso de programação compectivas </w:t>
      </w:r>
      <w:r>
        <w:rPr>
          <w:b/>
          <w:bCs/>
          <w:sz w:val="28"/>
          <w:szCs w:val="28"/>
        </w:rPr>
        <w:t xml:space="preserve">ACM  ICPC ANGOLA </w:t>
      </w:r>
      <w:r>
        <w:rPr>
          <w:sz w:val="28"/>
          <w:szCs w:val="28"/>
        </w:rPr>
        <w:t>ocupando assim a 3º posição no cuncurso de programação em Angola.</w:t>
      </w: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CD685A">
      <w:pPr>
        <w:pStyle w:val="PargrafodaLista"/>
        <w:numPr>
          <w:ilvl w:val="0"/>
          <w:numId w:val="3"/>
        </w:numPr>
        <w:ind w:right="-1135"/>
        <w:rPr>
          <w:sz w:val="28"/>
          <w:szCs w:val="28"/>
        </w:rPr>
      </w:pPr>
      <w:r>
        <w:rPr>
          <w:sz w:val="28"/>
          <w:szCs w:val="28"/>
        </w:rPr>
        <w:t xml:space="preserve">Tenho trabalhado com desenvolvimento de </w:t>
      </w:r>
      <w:r>
        <w:rPr>
          <w:sz w:val="28"/>
          <w:szCs w:val="28"/>
        </w:rPr>
        <w:t>aplicações para mobile ,</w:t>
      </w:r>
    </w:p>
    <w:p w:rsidR="0013777E" w:rsidRDefault="00CD685A">
      <w:pPr>
        <w:pStyle w:val="PargrafodaLista"/>
        <w:ind w:right="-1135"/>
      </w:pPr>
      <w:r>
        <w:rPr>
          <w:sz w:val="28"/>
          <w:szCs w:val="28"/>
        </w:rPr>
        <w:t xml:space="preserve">usando o Google Framework conhecido por </w:t>
      </w:r>
      <w:r>
        <w:rPr>
          <w:b/>
          <w:bCs/>
          <w:sz w:val="28"/>
          <w:szCs w:val="28"/>
        </w:rPr>
        <w:t>FLUTTER.</w:t>
      </w:r>
    </w:p>
    <w:p w:rsidR="0013777E" w:rsidRDefault="00CD685A">
      <w:pPr>
        <w:pStyle w:val="PargrafodaLista"/>
        <w:ind w:right="-1135"/>
      </w:pPr>
      <w:r>
        <w:rPr>
          <w:b/>
          <w:bCs/>
          <w:sz w:val="28"/>
          <w:szCs w:val="28"/>
        </w:rPr>
        <w:t>Github:</w:t>
      </w:r>
      <w:r>
        <w:t xml:space="preserve"> </w:t>
      </w:r>
      <w:hyperlink r:id="rId8" w:history="1">
        <w:r>
          <w:rPr>
            <w:rStyle w:val="Hyperlink"/>
            <w:sz w:val="28"/>
            <w:szCs w:val="28"/>
          </w:rPr>
          <w:t>https://github.com/MarioCarlosChita</w:t>
        </w:r>
      </w:hyperlink>
      <w:r>
        <w:rPr>
          <w:sz w:val="28"/>
          <w:szCs w:val="28"/>
        </w:rPr>
        <w:t xml:space="preserve"> , mais tenho feito mais contribuções no repositório </w:t>
      </w:r>
      <w:r>
        <w:rPr>
          <w:b/>
          <w:bCs/>
          <w:sz w:val="28"/>
          <w:szCs w:val="28"/>
        </w:rPr>
        <w:t>Azure:</w:t>
      </w:r>
      <w:r>
        <w:rPr>
          <w:sz w:val="28"/>
          <w:szCs w:val="28"/>
        </w:rPr>
        <w:t xml:space="preserve"> </w:t>
      </w:r>
      <w:hyperlink r:id="rId9" w:history="1">
        <w:r>
          <w:rPr>
            <w:rStyle w:val="Hyperlink"/>
            <w:sz w:val="28"/>
            <w:szCs w:val="28"/>
          </w:rPr>
          <w:t>https://dev.azure.com/mariochita</w:t>
        </w:r>
      </w:hyperlink>
      <w:r>
        <w:rPr>
          <w:sz w:val="28"/>
          <w:szCs w:val="28"/>
        </w:rPr>
        <w:t>.</w:t>
      </w: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CD685A">
      <w:pPr>
        <w:pStyle w:val="PargrafodaLista"/>
        <w:numPr>
          <w:ilvl w:val="0"/>
          <w:numId w:val="3"/>
        </w:numPr>
        <w:ind w:right="-1135"/>
        <w:rPr>
          <w:sz w:val="28"/>
          <w:szCs w:val="28"/>
        </w:rPr>
      </w:pPr>
      <w:r>
        <w:rPr>
          <w:sz w:val="28"/>
          <w:szCs w:val="28"/>
        </w:rPr>
        <w:t>Tenho a facilidade de se adaptar aos serviços colectivos e de trabalhar</w:t>
      </w:r>
    </w:p>
    <w:p w:rsidR="0013777E" w:rsidRDefault="00CD685A">
      <w:pPr>
        <w:pStyle w:val="PargrafodaLista"/>
        <w:ind w:right="-1135"/>
        <w:rPr>
          <w:sz w:val="28"/>
          <w:szCs w:val="28"/>
        </w:rPr>
      </w:pPr>
      <w:r>
        <w:rPr>
          <w:sz w:val="28"/>
          <w:szCs w:val="28"/>
        </w:rPr>
        <w:t>sobre pressão.</w:t>
      </w: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CD685A">
      <w:pPr>
        <w:ind w:right="-113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Documentos Compravitos da Participação no Concurso de Programação Compectitiva</w:t>
      </w: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CD685A">
      <w:pPr>
        <w:pStyle w:val="PargrafodaLista"/>
        <w:ind w:right="-1135"/>
      </w:pPr>
      <w:r>
        <w:rPr>
          <w:sz w:val="28"/>
          <w:szCs w:val="28"/>
        </w:rPr>
        <w:object w:dxaOrig="1530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76.5pt;height:49.5pt;visibility:visible;mso-wrap-style:square" o:ole="">
            <v:imagedata r:id="rId10" o:title=""/>
          </v:shape>
          <o:OLEObject Type="Embed" ProgID="Package" ShapeID="Object 1" DrawAspect="Content" ObjectID="_1641288372" r:id="rId11"/>
        </w:objec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object w:dxaOrig="1620" w:dyaOrig="810">
          <v:shape id="Object 2" o:spid="_x0000_i1026" type="#_x0000_t75" style="width:81pt;height:40.5pt;visibility:visible;mso-wrap-style:square" o:ole="">
            <v:imagedata r:id="rId12" o:title=""/>
          </v:shape>
          <o:OLEObject Type="Embed" ProgID="Package" ShapeID="Object 2" DrawAspect="Content" ObjectID="_1641288373" r:id="rId13"/>
        </w:object>
      </w: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pStyle w:val="PargrafodaLista"/>
        <w:ind w:right="-1135"/>
        <w:rPr>
          <w:sz w:val="28"/>
          <w:szCs w:val="28"/>
        </w:rPr>
      </w:pPr>
    </w:p>
    <w:p w:rsidR="0013777E" w:rsidRDefault="0013777E">
      <w:pPr>
        <w:ind w:right="-1135"/>
        <w:rPr>
          <w:sz w:val="28"/>
          <w:szCs w:val="28"/>
        </w:rPr>
      </w:pPr>
    </w:p>
    <w:sectPr w:rsidR="0013777E">
      <w:pgSz w:w="11906" w:h="16838"/>
      <w:pgMar w:top="851" w:right="1701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85A" w:rsidRDefault="00CD685A">
      <w:pPr>
        <w:spacing w:after="0" w:line="240" w:lineRule="auto"/>
      </w:pPr>
      <w:r>
        <w:separator/>
      </w:r>
    </w:p>
  </w:endnote>
  <w:endnote w:type="continuationSeparator" w:id="0">
    <w:p w:rsidR="00CD685A" w:rsidRDefault="00CD6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85A" w:rsidRDefault="00CD685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D685A" w:rsidRDefault="00CD6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404AD"/>
    <w:multiLevelType w:val="multilevel"/>
    <w:tmpl w:val="0EE6C8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659E38B3"/>
    <w:multiLevelType w:val="multilevel"/>
    <w:tmpl w:val="C346F85C"/>
    <w:lvl w:ilvl="0">
      <w:numFmt w:val="bullet"/>
      <w:lvlText w:val=""/>
      <w:lvlJc w:val="left"/>
      <w:pPr>
        <w:ind w:left="69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1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3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5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57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9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1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3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50" w:hanging="360"/>
      </w:pPr>
      <w:rPr>
        <w:rFonts w:ascii="Wingdings" w:hAnsi="Wingdings"/>
      </w:rPr>
    </w:lvl>
  </w:abstractNum>
  <w:abstractNum w:abstractNumId="2" w15:restartNumberingAfterBreak="0">
    <w:nsid w:val="72DB192B"/>
    <w:multiLevelType w:val="multilevel"/>
    <w:tmpl w:val="9A8C56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777E"/>
    <w:rsid w:val="0013777E"/>
    <w:rsid w:val="00B470EB"/>
    <w:rsid w:val="00C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EC348A-807B-407F-A2E5-F3C252E92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563C1"/>
      <w:u w:val="single"/>
    </w:rPr>
  </w:style>
  <w:style w:type="character" w:styleId="MenoPendente">
    <w:name w:val="Unresolved Mention"/>
    <w:basedOn w:val="Fontepargpadro"/>
    <w:rPr>
      <w:color w:val="605E5C"/>
      <w:shd w:val="clear" w:color="auto" w:fill="E1DFDD"/>
    </w:rPr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CarlosChita" TargetMode="Externa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yperlink" Target="mailto:Mariochita1996@gmail.com" TargetMode="Externa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dev.azure.com/mariochit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marioDev</dc:creator>
  <dc:description/>
  <cp:lastModifiedBy>marioDev</cp:lastModifiedBy>
  <cp:revision>2</cp:revision>
  <cp:lastPrinted>2020-01-23T11:20:00Z</cp:lastPrinted>
  <dcterms:created xsi:type="dcterms:W3CDTF">2020-01-23T11:40:00Z</dcterms:created>
  <dcterms:modified xsi:type="dcterms:W3CDTF">2020-01-23T11:40:00Z</dcterms:modified>
</cp:coreProperties>
</file>